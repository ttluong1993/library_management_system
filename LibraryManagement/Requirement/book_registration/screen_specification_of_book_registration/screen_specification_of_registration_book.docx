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00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A97F29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A97F29" w:rsidP="00A97F2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Screen Specification of Book Registration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A97F29" w:rsidP="00A97F2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Nguyen Dinh Hai Nam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11T00:00:00Z">
                  <w:dateFormat w:val="d/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A97F2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11/10/2017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A97F29">
              <w:r>
                <w:t xml:space="preserve">     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A97F29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495484482" w:history="1">
        <w:r w:rsidR="00A97F29" w:rsidRPr="008E1341">
          <w:rPr>
            <w:rStyle w:val="Hyperlink"/>
            <w:noProof/>
          </w:rPr>
          <w:t>1. Pages</w:t>
        </w:r>
        <w:r w:rsidR="00A97F29">
          <w:rPr>
            <w:noProof/>
            <w:webHidden/>
          </w:rPr>
          <w:tab/>
        </w:r>
        <w:r w:rsidR="00A97F29">
          <w:rPr>
            <w:noProof/>
            <w:webHidden/>
          </w:rPr>
          <w:fldChar w:fldCharType="begin"/>
        </w:r>
        <w:r w:rsidR="00A97F29">
          <w:rPr>
            <w:noProof/>
            <w:webHidden/>
          </w:rPr>
          <w:instrText xml:space="preserve"> PAGEREF _Toc495484482 \h </w:instrText>
        </w:r>
        <w:r w:rsidR="00A97F29">
          <w:rPr>
            <w:noProof/>
            <w:webHidden/>
          </w:rPr>
        </w:r>
        <w:r w:rsidR="00A97F29">
          <w:rPr>
            <w:noProof/>
            <w:webHidden/>
          </w:rPr>
          <w:fldChar w:fldCharType="separate"/>
        </w:r>
        <w:r w:rsidR="00A97F29">
          <w:rPr>
            <w:noProof/>
            <w:webHidden/>
          </w:rPr>
          <w:t>3</w:t>
        </w:r>
        <w:r w:rsidR="00A97F29">
          <w:rPr>
            <w:noProof/>
            <w:webHidden/>
          </w:rPr>
          <w:fldChar w:fldCharType="end"/>
        </w:r>
      </w:hyperlink>
    </w:p>
    <w:p w:rsidR="00A97F29" w:rsidRDefault="00A97F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83" w:history="1">
        <w:r w:rsidRPr="008E1341">
          <w:rPr>
            <w:rStyle w:val="Hyperlink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84" w:history="1">
        <w:r w:rsidRPr="008E1341">
          <w:rPr>
            <w:rStyle w:val="Hyperlink"/>
            <w:noProof/>
          </w:rPr>
          <w:t>1.2.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85" w:history="1">
        <w:r w:rsidRPr="008E1341">
          <w:rPr>
            <w:rStyle w:val="Hyperlink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86" w:history="1">
        <w:r w:rsidRPr="008E1341">
          <w:rPr>
            <w:rStyle w:val="Hyperlink"/>
            <w:noProof/>
          </w:rPr>
          <w:t>1.2.2.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87" w:history="1">
        <w:r w:rsidRPr="008E1341">
          <w:rPr>
            <w:rStyle w:val="Hyperlink"/>
            <w:noProof/>
          </w:rPr>
          <w:t>1.3. Add New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88" w:history="1">
        <w:r w:rsidRPr="008E1341">
          <w:rPr>
            <w:rStyle w:val="Hyperlink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89" w:history="1">
        <w:r w:rsidRPr="008E1341">
          <w:rPr>
            <w:rStyle w:val="Hyperlink"/>
            <w:noProof/>
          </w:rPr>
          <w:t>1.3.2.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90" w:history="1">
        <w:r w:rsidRPr="008E1341">
          <w:rPr>
            <w:rStyle w:val="Hyperlink"/>
            <w:noProof/>
          </w:rPr>
          <w:t>1.4. Add Copy of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91" w:history="1">
        <w:r w:rsidRPr="008E1341">
          <w:rPr>
            <w:rStyle w:val="Hyperlink"/>
            <w:noProof/>
          </w:rPr>
          <w:t>1.4.1.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92" w:history="1">
        <w:r w:rsidRPr="008E1341">
          <w:rPr>
            <w:rStyle w:val="Hyperlink"/>
            <w:noProof/>
          </w:rPr>
          <w:t>1.4.2.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93" w:history="1">
        <w:r w:rsidRPr="008E1341">
          <w:rPr>
            <w:rStyle w:val="Hyperlink"/>
            <w:noProof/>
          </w:rPr>
          <w:t>1.5. Edit Copy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94" w:history="1">
        <w:r w:rsidRPr="008E1341">
          <w:rPr>
            <w:rStyle w:val="Hyperlink"/>
            <w:noProof/>
          </w:rPr>
          <w:t>1.5.1.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7F29" w:rsidRDefault="00A97F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84495" w:history="1">
        <w:r w:rsidRPr="008E1341">
          <w:rPr>
            <w:rStyle w:val="Hyperlink"/>
            <w:noProof/>
          </w:rPr>
          <w:t>1.5.2.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C6683E" w:rsidRDefault="00C6683E">
      <w:pPr>
        <w:sectPr w:rsidR="00C6683E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C6683E" w:rsidRDefault="0036537B">
      <w:pPr>
        <w:pStyle w:val="AxureHeading1"/>
        <w:keepNext/>
      </w:pPr>
      <w:bookmarkStart w:id="1" w:name="_Toc495484482"/>
      <w:r>
        <w:lastRenderedPageBreak/>
        <w:t>Pages</w:t>
      </w:r>
      <w:bookmarkEnd w:id="1"/>
    </w:p>
    <w:p w:rsidR="00C6683E" w:rsidRDefault="0036537B">
      <w:pPr>
        <w:pStyle w:val="AxureHeading2"/>
        <w:keepNext/>
      </w:pPr>
      <w:bookmarkStart w:id="2" w:name="_Toc495484483"/>
      <w:r>
        <w:t>Page Tree</w:t>
      </w:r>
      <w:bookmarkEnd w:id="2"/>
    </w:p>
    <w:p w:rsidR="00C6683E" w:rsidRDefault="0036537B">
      <w:r>
        <w:t>Home</w:t>
      </w:r>
      <w:r>
        <w:br/>
      </w:r>
      <w:r>
        <w:tab/>
        <w:t>Add New Book</w:t>
      </w:r>
      <w:r>
        <w:br/>
      </w:r>
      <w:r>
        <w:tab/>
        <w:t>Add Copy of Book</w:t>
      </w:r>
      <w:r>
        <w:br/>
      </w:r>
      <w:r>
        <w:tab/>
        <w:t>Edit Copy Information</w:t>
      </w:r>
    </w:p>
    <w:p w:rsidR="00C6683E" w:rsidRDefault="0036537B">
      <w:pPr>
        <w:pStyle w:val="AxureHeading2"/>
        <w:keepNext/>
      </w:pPr>
      <w:r>
        <w:br w:type="page"/>
      </w:r>
      <w:bookmarkStart w:id="3" w:name="_Toc495484484"/>
      <w:r>
        <w:lastRenderedPageBreak/>
        <w:t>Home</w:t>
      </w:r>
      <w:bookmarkEnd w:id="3"/>
    </w:p>
    <w:p w:rsidR="00C6683E" w:rsidRDefault="0036537B">
      <w:pPr>
        <w:pStyle w:val="AxureHeading3"/>
        <w:keepNext/>
      </w:pPr>
      <w:bookmarkStart w:id="4" w:name="_Toc495484485"/>
      <w:r>
        <w:t>User Interface</w:t>
      </w:r>
      <w:bookmarkEnd w:id="4"/>
    </w:p>
    <w:p w:rsidR="00C6683E" w:rsidRDefault="0036537B">
      <w:pPr>
        <w:pStyle w:val="AxureImageParagraph"/>
      </w:pPr>
      <w:r>
        <w:rPr>
          <w:noProof/>
        </w:rPr>
        <w:drawing>
          <wp:inline distT="0" distB="0" distL="0" distR="0">
            <wp:extent cx="6858000" cy="18478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3E" w:rsidRDefault="0036537B">
      <w:pPr>
        <w:pStyle w:val="AxureHeadingBasic"/>
        <w:keepNext/>
      </w:pPr>
      <w:r>
        <w:t>Menu Object</w:t>
      </w:r>
    </w:p>
    <w:p w:rsidR="00C6683E" w:rsidRDefault="0036537B">
      <w:r>
        <w:rPr>
          <w:noProof/>
        </w:rPr>
        <w:drawing>
          <wp:inline distT="0" distB="0" distL="0" distR="0">
            <wp:extent cx="1457325" cy="19812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524000" cy="29718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52650" cy="9906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62150" cy="14859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6683E" w:rsidRDefault="0036537B">
      <w:pPr>
        <w:pStyle w:val="AxureHeading3"/>
        <w:keepNext/>
      </w:pPr>
      <w:bookmarkStart w:id="5" w:name="_Toc495484486"/>
      <w:r>
        <w:t>Widget Table</w:t>
      </w:r>
      <w:bookmarkEnd w:id="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408"/>
      </w:tblGrid>
      <w:tr w:rsidR="00C6683E" w:rsidTr="00C6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Interactions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Add New Book in Current Window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lastRenderedPageBreak/>
              <w:t>2</w:t>
            </w: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Add Copy of Book in Current Window</w:t>
            </w:r>
          </w:p>
        </w:tc>
      </w:tr>
    </w:tbl>
    <w:p w:rsidR="00C6683E" w:rsidRDefault="0036537B">
      <w:pPr>
        <w:pStyle w:val="AxureHeading2"/>
        <w:keepNext/>
      </w:pPr>
      <w:r>
        <w:br w:type="page"/>
      </w:r>
      <w:bookmarkStart w:id="6" w:name="_Toc495484487"/>
      <w:r>
        <w:lastRenderedPageBreak/>
        <w:t>Add New Book</w:t>
      </w:r>
      <w:bookmarkEnd w:id="6"/>
    </w:p>
    <w:p w:rsidR="00C6683E" w:rsidRDefault="0036537B">
      <w:pPr>
        <w:pStyle w:val="AxureHeading3"/>
        <w:keepNext/>
      </w:pPr>
      <w:bookmarkStart w:id="7" w:name="_Toc495484488"/>
      <w:r>
        <w:t>User Interface</w:t>
      </w:r>
      <w:bookmarkEnd w:id="7"/>
    </w:p>
    <w:p w:rsidR="00C6683E" w:rsidRDefault="0036537B">
      <w:pPr>
        <w:pStyle w:val="AxureImageParagraph"/>
      </w:pPr>
      <w:r>
        <w:rPr>
          <w:noProof/>
        </w:rPr>
        <w:drawing>
          <wp:inline distT="0" distB="0" distL="0" distR="0">
            <wp:extent cx="6858000" cy="467677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3E" w:rsidRDefault="0036537B">
      <w:pPr>
        <w:pStyle w:val="AxureHeadingBasic"/>
        <w:keepNext/>
      </w:pPr>
      <w:r>
        <w:lastRenderedPageBreak/>
        <w:t>Menu Object</w:t>
      </w:r>
    </w:p>
    <w:p w:rsidR="00C6683E" w:rsidRDefault="0036537B">
      <w:r>
        <w:rPr>
          <w:noProof/>
        </w:rPr>
        <w:drawing>
          <wp:inline distT="0" distB="0" distL="0" distR="0">
            <wp:extent cx="1457325" cy="19812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524000" cy="297180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52650" cy="99060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62150" cy="148590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6683E" w:rsidRDefault="0036537B">
      <w:pPr>
        <w:pStyle w:val="AxureHeading3"/>
        <w:keepNext/>
      </w:pPr>
      <w:bookmarkStart w:id="8" w:name="_Toc495484489"/>
      <w:r>
        <w:t>Widget Table</w:t>
      </w:r>
      <w:bookmarkEnd w:id="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3408"/>
      </w:tblGrid>
      <w:tr w:rsidR="00C6683E" w:rsidTr="00C6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Interactions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(Group),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Home in Current Window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(Group),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(Rectangle)</w:t>
            </w:r>
            <w:r>
              <w:br/>
              <w:t xml:space="preserve">    Wait 1000 ms</w:t>
            </w:r>
            <w:r>
              <w:br/>
              <w:t xml:space="preserve">    Wait 1000 ms</w:t>
            </w:r>
            <w:r>
              <w:br/>
              <w:t xml:space="preserve">    Wait 1000 ms</w:t>
            </w:r>
            <w:r>
              <w:br/>
              <w:t xml:space="preserve">    Wait 1000 ms</w:t>
            </w:r>
            <w:r>
              <w:br/>
              <w:t xml:space="preserve">    Open Home in Current Window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Add New Book in Current Window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cancel navi 1,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Add Copy of Book in Current Window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Hide Cancel navi 2,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cancel navi 1,</w:t>
            </w:r>
            <w:r>
              <w:br/>
              <w:t>(Group),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(Group),</w:t>
            </w:r>
            <w:r>
              <w:br/>
              <w:t>Cancel navi 2,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</w:tbl>
    <w:p w:rsidR="00C6683E" w:rsidRDefault="0036537B">
      <w:pPr>
        <w:pStyle w:val="AxureHeading2"/>
        <w:keepNext/>
      </w:pPr>
      <w:r>
        <w:br w:type="page"/>
      </w:r>
      <w:bookmarkStart w:id="9" w:name="_Toc495484490"/>
      <w:r>
        <w:lastRenderedPageBreak/>
        <w:t>Add</w:t>
      </w:r>
      <w:r>
        <w:t xml:space="preserve"> Copy of Book</w:t>
      </w:r>
      <w:bookmarkEnd w:id="9"/>
    </w:p>
    <w:p w:rsidR="00C6683E" w:rsidRDefault="0036537B">
      <w:pPr>
        <w:pStyle w:val="AxureHeading3"/>
        <w:keepNext/>
      </w:pPr>
      <w:bookmarkStart w:id="10" w:name="_Toc495484491"/>
      <w:r>
        <w:t>User Interface</w:t>
      </w:r>
      <w:bookmarkEnd w:id="10"/>
    </w:p>
    <w:p w:rsidR="00C6683E" w:rsidRDefault="0036537B">
      <w:pPr>
        <w:pStyle w:val="AxureImageParagraph"/>
      </w:pPr>
      <w:r>
        <w:rPr>
          <w:noProof/>
        </w:rPr>
        <w:drawing>
          <wp:inline distT="0" distB="0" distL="0" distR="0">
            <wp:extent cx="6858000" cy="466725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3E" w:rsidRDefault="0036537B">
      <w:pPr>
        <w:pStyle w:val="AxureHeadingBasic"/>
        <w:keepNext/>
      </w:pPr>
      <w:r>
        <w:lastRenderedPageBreak/>
        <w:t>Menu Object</w:t>
      </w:r>
    </w:p>
    <w:p w:rsidR="00C6683E" w:rsidRDefault="0036537B">
      <w:r>
        <w:rPr>
          <w:noProof/>
        </w:rPr>
        <w:drawing>
          <wp:inline distT="0" distB="0" distL="0" distR="0">
            <wp:extent cx="1457325" cy="1981200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524000" cy="297180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52650" cy="990600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62150" cy="1485900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6683E" w:rsidRDefault="0036537B">
      <w:pPr>
        <w:pStyle w:val="AxureHeading3"/>
        <w:keepNext/>
      </w:pPr>
      <w:bookmarkStart w:id="11" w:name="_Toc495484492"/>
      <w:r>
        <w:t>Widget Table</w:t>
      </w:r>
      <w:bookmarkEnd w:id="11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3657"/>
      </w:tblGrid>
      <w:tr w:rsidR="00C6683E" w:rsidTr="00C6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Interactions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cancel button,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 in Current Window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Hide cancel button,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(Rectangle),</w:t>
            </w:r>
            <w:r>
              <w:br/>
              <w:t>(Rectangle)</w:t>
            </w:r>
            <w:r>
              <w:br/>
              <w:t xml:space="preserve">    Show (Group),</w:t>
            </w:r>
            <w:r>
              <w:br/>
              <w:t>(Rectangle)</w:t>
            </w:r>
            <w:r>
              <w:br/>
              <w:t xml:space="preserve">    Wait 1000 ms</w:t>
            </w:r>
            <w:r>
              <w:br/>
              <w:t xml:space="preserve">    Wait 1000 ms</w:t>
            </w:r>
            <w:r>
              <w:br/>
              <w:t xml:space="preserve">    Wait 1000 ms</w:t>
            </w:r>
            <w:r>
              <w:br/>
              <w:t xml:space="preserve">    Open Home in Current Window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Add New Book in Current Window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cancel navi 1,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Add Copy of Book in Current Window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Cancel navi 2,</w:t>
            </w:r>
            <w:r>
              <w:br/>
              <w:t>(Rectan</w:t>
            </w:r>
            <w:r>
              <w:t>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cancel navi 1,</w:t>
            </w:r>
            <w:r>
              <w:br/>
              <w:t>(Group),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Cancel navi 2,</w:t>
            </w:r>
            <w:r>
              <w:br/>
              <w:t>(Group),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Edit Copy Information in Current Window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(Group),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</w:tbl>
    <w:p w:rsidR="00C6683E" w:rsidRDefault="0036537B">
      <w:pPr>
        <w:pStyle w:val="AxureHeading2"/>
        <w:keepNext/>
      </w:pPr>
      <w:r>
        <w:br w:type="page"/>
      </w:r>
      <w:bookmarkStart w:id="12" w:name="_Toc495484493"/>
      <w:r>
        <w:lastRenderedPageBreak/>
        <w:t>Edit Copy Information</w:t>
      </w:r>
      <w:bookmarkEnd w:id="12"/>
    </w:p>
    <w:p w:rsidR="00C6683E" w:rsidRDefault="0036537B">
      <w:pPr>
        <w:pStyle w:val="AxureHeading3"/>
        <w:keepNext/>
      </w:pPr>
      <w:bookmarkStart w:id="13" w:name="_Toc495484494"/>
      <w:r>
        <w:t>User Interface</w:t>
      </w:r>
      <w:bookmarkEnd w:id="13"/>
    </w:p>
    <w:p w:rsidR="00C6683E" w:rsidRDefault="0036537B">
      <w:pPr>
        <w:pStyle w:val="AxureImageParagraph"/>
      </w:pPr>
      <w:r>
        <w:rPr>
          <w:noProof/>
        </w:rPr>
        <w:drawing>
          <wp:inline distT="0" distB="0" distL="0" distR="0">
            <wp:extent cx="6858000" cy="466725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3E" w:rsidRDefault="0036537B">
      <w:pPr>
        <w:pStyle w:val="AxureHeadingBasic"/>
        <w:keepNext/>
      </w:pPr>
      <w:r>
        <w:lastRenderedPageBreak/>
        <w:t>Menu Object</w:t>
      </w:r>
    </w:p>
    <w:p w:rsidR="00C6683E" w:rsidRDefault="0036537B">
      <w:r>
        <w:rPr>
          <w:noProof/>
        </w:rPr>
        <w:drawing>
          <wp:inline distT="0" distB="0" distL="0" distR="0">
            <wp:extent cx="1457325" cy="1981200"/>
            <wp:effectExtent l="0" t="0" r="0" b="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524000" cy="2971800"/>
            <wp:effectExtent l="0" t="0" r="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52650" cy="990600"/>
            <wp:effectExtent l="0" t="0" r="0" b="0"/>
            <wp:docPr id="19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62150" cy="1485900"/>
            <wp:effectExtent l="0" t="0" r="0" b="0"/>
            <wp:docPr id="20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6683E" w:rsidRDefault="0036537B">
      <w:pPr>
        <w:pStyle w:val="AxureHeading3"/>
        <w:keepNext/>
      </w:pPr>
      <w:bookmarkStart w:id="14" w:name="_Toc495484495"/>
      <w:r>
        <w:t>Widget Table</w:t>
      </w:r>
      <w:bookmarkEnd w:id="1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3408"/>
      </w:tblGrid>
      <w:tr w:rsidR="00C6683E" w:rsidTr="00C6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C6683E" w:rsidRDefault="0036537B">
            <w:pPr>
              <w:pStyle w:val="AxureTableHeaderText"/>
            </w:pPr>
            <w:r>
              <w:t>Interactions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Show cancel navi 1,</w:t>
            </w:r>
            <w:r>
              <w:br/>
              <w:t>(Group),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 in Current Window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(Group),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(Group)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(Group),</w:t>
            </w:r>
            <w:r>
              <w:br/>
              <w:t>(Rectangle)</w:t>
            </w:r>
            <w:r>
              <w:br/>
              <w:t xml:space="preserve">    Wait 1000 ms</w:t>
            </w:r>
            <w:r>
              <w:br/>
              <w:t xml:space="preserve">    Wait 1000 ms</w:t>
            </w:r>
            <w:r>
              <w:br/>
              <w:t xml:space="preserve">    Wait 1000 ms</w:t>
            </w:r>
            <w:r>
              <w:br/>
              <w:t xml:space="preserve">    Open Home in Current Window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Add New Book in Current Window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cancel navi 1,</w:t>
            </w:r>
            <w:r>
              <w:br/>
            </w:r>
            <w:r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Add Copy of Book in Current Window</w:t>
            </w:r>
          </w:p>
        </w:tc>
      </w:tr>
      <w:tr w:rsidR="00C6683E" w:rsidTr="00C6683E"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Hide Cancel navi 2,</w:t>
            </w:r>
            <w:r>
              <w:br/>
              <w:t>(Rectangle),</w:t>
            </w:r>
            <w:r>
              <w:br/>
              <w:t>(Rectangle),</w:t>
            </w:r>
            <w:r>
              <w:br/>
              <w:t>(Rectangle)</w:t>
            </w:r>
          </w:p>
        </w:tc>
      </w:tr>
      <w:tr w:rsidR="00C6683E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C6683E" w:rsidRDefault="00C6683E">
            <w:pPr>
              <w:pStyle w:val="AxureTableNormalText"/>
            </w:pPr>
          </w:p>
        </w:tc>
        <w:tc>
          <w:tcPr>
            <w:tcW w:w="0" w:type="auto"/>
          </w:tcPr>
          <w:p w:rsidR="00C6683E" w:rsidRDefault="003653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Cancel navi 2,</w:t>
            </w:r>
            <w:r>
              <w:br/>
              <w:t>(Group),</w:t>
            </w:r>
            <w:r>
              <w:br/>
              <w:t>(Rectangl</w:t>
            </w:r>
            <w:r>
              <w:t>e),</w:t>
            </w:r>
            <w:r>
              <w:br/>
              <w:t>(Rectangle),</w:t>
            </w:r>
            <w:r>
              <w:br/>
              <w:t>(Rectangle)</w:t>
            </w:r>
          </w:p>
        </w:tc>
      </w:tr>
    </w:tbl>
    <w:p w:rsidR="00C6683E" w:rsidRDefault="00C6683E">
      <w:pPr>
        <w:sectPr w:rsidR="00C6683E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36537B" w:rsidRDefault="0036537B"/>
    <w:sectPr w:rsidR="0036537B" w:rsidSect="004F3FB3">
      <w:headerReference w:type="default" r:id="rId21"/>
      <w:footerReference w:type="default" r:id="rId22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37B" w:rsidRDefault="0036537B" w:rsidP="00093BE1">
      <w:pPr>
        <w:spacing w:before="0" w:after="0"/>
      </w:pPr>
      <w:r>
        <w:separator/>
      </w:r>
    </w:p>
  </w:endnote>
  <w:endnote w:type="continuationSeparator" w:id="0">
    <w:p w:rsidR="0036537B" w:rsidRDefault="0036537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A97F29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37B" w:rsidRDefault="0036537B" w:rsidP="00093BE1">
      <w:pPr>
        <w:spacing w:before="0" w:after="0"/>
      </w:pPr>
      <w:r>
        <w:separator/>
      </w:r>
    </w:p>
  </w:footnote>
  <w:footnote w:type="continuationSeparator" w:id="0">
    <w:p w:rsidR="0036537B" w:rsidRDefault="0036537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51264576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AE94AA9"/>
    <w:multiLevelType w:val="multilevel"/>
    <w:tmpl w:val="FBC20BF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99C6475"/>
    <w:multiLevelType w:val="multilevel"/>
    <w:tmpl w:val="46EC5C6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6537B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97F29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6683E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875A5"/>
  <w15:docId w15:val="{444D2BA2-A2C4-4811-85D9-B3A0EE18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A725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BEF49-A2C9-4EE0-BDE6-32DEA915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0</TotalTime>
  <Pages>14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Documentation</vt:lpstr>
    </vt:vector>
  </TitlesOfParts>
  <Company>Axure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subject>Screen Specification of Book Registration</dc:subject>
  <dc:creator>Nguyen Dinh Hai Nam</dc:creator>
  <cp:lastModifiedBy>Nguyễn Nam</cp:lastModifiedBy>
  <cp:revision>2</cp:revision>
  <cp:lastPrinted>2010-09-03T00:33:00Z</cp:lastPrinted>
  <dcterms:created xsi:type="dcterms:W3CDTF">2017-10-11T04:27:00Z</dcterms:created>
  <dcterms:modified xsi:type="dcterms:W3CDTF">2017-10-11T04:27:00Z</dcterms:modified>
</cp:coreProperties>
</file>